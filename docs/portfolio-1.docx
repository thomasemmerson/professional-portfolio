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C7E" w:rsidRPr="00487C24" w:rsidRDefault="00487C24" w:rsidP="00487C24"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dolor sit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Mauris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scelerisque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felis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sed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massa</w:t>
      </w:r>
      <w:proofErr w:type="spellEnd"/>
      <w:proofErr w:type="gram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lobortis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lobortis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Vestibulum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gravida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lacus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convallis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diam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tempus,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volutpat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tortor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bibendum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Nunc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suscipit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porta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Proin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lacinia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purus</w:t>
      </w:r>
      <w:proofErr w:type="spellEnd"/>
      <w:proofErr w:type="gram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odio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pellentesque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, in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scelerisque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ante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pharetra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. Nam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enim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efficitur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aliquam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sagittis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vitae,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blandit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ac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enim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Nulla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fringilla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egestas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nunc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rutrum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luctus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Nulla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semper dictum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odio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Nulla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lectus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turpis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accumsan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nec</w:t>
      </w:r>
      <w:proofErr w:type="spellEnd"/>
      <w:proofErr w:type="gram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scelerisque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et,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tortor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Vivamus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eget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enim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pellentesque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blandit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turpis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scelerisque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ullamcorper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. In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pretium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risus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mollis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placerat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erat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mi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pulvinar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odio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dapibus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dapibus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metus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arcu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eu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Morbi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aliquet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fringilla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velit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sed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bibendum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mi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vulputate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id.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Morbi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fermentum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lectus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eu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sodales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posuere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Donec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ac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libero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eu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nunc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posuere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porttitor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lectus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. In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vel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nulla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nec</w:t>
      </w:r>
      <w:proofErr w:type="spellEnd"/>
      <w:proofErr w:type="gram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magna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euismod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Fusce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eu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urna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odio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Morbi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vulputate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quam,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sed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fringilla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diam. Maecenas vitae magna ac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felis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facilisis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eleifend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Aenean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velit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lobortis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accumsan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Curabitur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vehicula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posuere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sapien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eget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ultrices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dui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venenatis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non</w:t>
      </w:r>
      <w:proofErr w:type="gram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Duis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condimentum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enim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Praesent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sodales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nunc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sollicitudin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bibendum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Pellentesque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ullamcorper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justo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condimentum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ornare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lacinia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nulla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Nulla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sagittis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vitae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nulla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hendrerit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Pellentesque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velit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sodales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scelerisque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odio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sollicitudin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urna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. Maecenas ac ligula in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tellus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vulputate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congue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at vitae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enim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Sed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scelerisque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vehicula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congue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Aenean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accumsan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lobortis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dolor,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eu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pretium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molestie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nec</w:t>
      </w:r>
      <w:proofErr w:type="spellEnd"/>
      <w:proofErr w:type="gram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Mauris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imperdiet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eros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Pellentesque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volutpat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lectus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vel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blandit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ornare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Mauris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sagittis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enim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pellentesque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pretium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tellus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dolor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mollis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nunc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, ac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auctor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nunc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ac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sapien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Phasellus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non semper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erat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Pellentesque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dignissim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, magna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porta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congue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tortor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leo</w:t>
      </w:r>
      <w:proofErr w:type="spellEnd"/>
      <w:proofErr w:type="gram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mattis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urna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, at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mattis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velit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leo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a est.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pretium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non ante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auctor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venenatis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. In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enim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blandit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turpis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vehicula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pretium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Donec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tempor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magna, non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ultricies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Donec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eget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ante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eget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nibh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semper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maximus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a vitae quam.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Quisque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nunc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quam,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varius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a lacus ac,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venenatis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tristique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orci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Quisque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leo</w:t>
      </w:r>
      <w:proofErr w:type="spellEnd"/>
      <w:proofErr w:type="gram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sed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sapien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vulputate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rutrum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turpis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Mauris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sodales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aliquam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eu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scelerisque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tortor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suscipit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eget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Phasellus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vehicula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nisl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Aenean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finibus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congue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dapibus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mi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dignissim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nibh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, vitae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lobortis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lacus </w:t>
      </w:r>
      <w:proofErr w:type="spellStart"/>
      <w:proofErr w:type="gram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purus</w:t>
      </w:r>
      <w:proofErr w:type="spellEnd"/>
      <w:proofErr w:type="gram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purus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. In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hac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habitasse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platea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dictumst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Mauris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eleifend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a</w:t>
      </w:r>
      <w:proofErr w:type="gram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condimentum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. Nam sit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, in </w:t>
      </w:r>
      <w:proofErr w:type="spellStart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Arial" w:hAnsi="Arial" w:cs="Arial"/>
          <w:color w:val="4C4C4C"/>
          <w:sz w:val="21"/>
          <w:szCs w:val="21"/>
          <w:shd w:val="clear" w:color="auto" w:fill="FFFFFF"/>
        </w:rPr>
        <w:t xml:space="preserve"> diam.</w:t>
      </w:r>
      <w:bookmarkStart w:id="0" w:name="_GoBack"/>
      <w:bookmarkEnd w:id="0"/>
    </w:p>
    <w:sectPr w:rsidR="00C43C7E" w:rsidRPr="00487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C24"/>
    <w:rsid w:val="00487C24"/>
    <w:rsid w:val="00C4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6311D-2816-4AD4-B517-1629DA429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.emmerso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Emmerson</dc:creator>
  <cp:keywords/>
  <dc:description/>
  <cp:lastModifiedBy>Tom Emmerson</cp:lastModifiedBy>
  <cp:revision>1</cp:revision>
  <dcterms:created xsi:type="dcterms:W3CDTF">2016-01-27T11:17:00Z</dcterms:created>
  <dcterms:modified xsi:type="dcterms:W3CDTF">2016-01-27T11:18:00Z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