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C7E" w:rsidRPr="00487C24" w:rsidRDefault="00487C24" w:rsidP="00487C24">
      <w:bookmarkStart w:id="0" w:name="_GoBack"/>
      <w:bookmarkEnd w:id="0"/>
      <w:r>
        <w:rPr>
          <w:rFonts w:ascii="Arial" w:hAnsi="Arial" w:cs="Arial"/>
          <w:color w:val="4C4C4C"/>
          <w:sz w:val="21"/>
          <w:szCs w:val="21"/>
          <w:shd w:val="clear" w:color="auto" w:fill="FFFFFF"/>
        </w:rPr>
        <w:t>Lorem ipsum dolor sit amet, consectetur adipiscing elit. Mauris scelerisque felis sed massa lobortis lobortis. Vestibulum gravida lacus convallis diam tempus, ut volutpat tortor bibendum. Nunc malesuada suscipit porta. Proin lacinia purus et odio pellentesque, in scelerisque ante pharetra. Nam lorem enim, efficitur aliquam sagittis vitae, blandit ac enim. Nulla fringilla egestas nunc rutrum luctus. Nulla semper dictum odio. Nulla lectus turpis, accumsan nec scelerisque et, consectetur ut tortor. Vivamus eget enim pellentesque, blandit turpis scelerisque, ullamcorper ipsum. In pretium, risus quis mollis placerat, erat mi pulvinar odio, dapibus dapibus metus arcu eu ipsum. Morbi aliquet fringilla velit, sed bibendum mi vulputate id. Morbi fermentum lectus eu sodales posuere. Donec ac libero eu nunc posuere porttitor sit amet at lectus. In vel nulla nec magna commodo euismod. Fusce eu urna odio. Morbi id vulputate quam, sed fringilla diam. Maecenas vitae magna ac felis facilisis eleifend. Aenean quis velit ut ex lobortis accumsan. Curabitur vehicula posuere sapien, eget ultrices dui venenatis non. Duis non condimentum enim. Praesent sodales nunc commodo sollicitudin bibendum. Pellentesque ullamcorper justo a lorem condimentum, ornare lacinia nulla malesuada. Nulla sagittis vitae nulla a hendrerit. Pellentesque in velit sodales, scelerisque odio et, sollicitudin urna. Maecenas ac ligula in tellus vulputate congue at vitae enim. Sed scelerisque vehicula congue. Aenean accumsan lobortis dolor, eu pretium ex molestie nec. Mauris imperdiet nisi eros. Pellentesque volutpat lectus vel blandit ornare. Mauris sagittis, enim in pellentesque pretium, tellus dolor mollis nunc, ac auctor ipsum nunc ac sapien. Phasellus non semper erat. Pellentesque dignissim, magna ut porta congue, tortor leo mattis urna, at mattis velit leo a est. Ut pretium elit non ante auctor venenatis. In ut enim blandit turpis vehicula pretium. Donec non tempor magna, non ultricies elit. Donec eget ante eget nibh semper maximus a vitae quam. Quisque nunc quam, varius a lacus ac, venenatis tristique orci. Quisque sit amet leo sed sapien vulputate rutrum et ut turpis. Mauris sodales aliquam elit, eu scelerisque tortor suscipit eget. Phasellus non vehicula nisl. Aenean finibus, elit a congue dapibus, ipsum mi dignissim nibh, vitae lobortis lacus purus at purus. In hac habitasse platea dictumst. Mauris eleifend a elit sit amet condimentum. Nam sit amet malesuada lorem, in malesuada diam.</w:t>
      </w:r>
    </w:p>
    <w:sectPr w:rsidR="00C43C7E" w:rsidRPr="00487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C24"/>
    <w:rsid w:val="00331D9C"/>
    <w:rsid w:val="00487C24"/>
    <w:rsid w:val="00C4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D6311D-2816-4AD4-B517-1629DA429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emmerso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Emmerson</dc:creator>
  <cp:keywords/>
  <dc:description/>
  <cp:lastModifiedBy>Tom Emmerson</cp:lastModifiedBy>
  <cp:revision>2</cp:revision>
  <dcterms:created xsi:type="dcterms:W3CDTF">2016-01-27T15:52:00Z</dcterms:created>
  <dcterms:modified xsi:type="dcterms:W3CDTF">2016-01-27T15:52:00Z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